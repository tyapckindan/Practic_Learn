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D062A" w14:textId="78BB81AA" w:rsidR="00A11A55" w:rsidRPr="00A226AD" w:rsidRDefault="00360191" w:rsidP="00A226AD">
      <w:pPr>
        <w:pStyle w:val="1"/>
        <w:spacing w:before="0"/>
        <w:rPr>
          <w:rFonts w:cs="Times New Roman"/>
        </w:rPr>
      </w:pPr>
      <w:bookmarkStart w:id="0" w:name="_Toc492486486"/>
      <w:r w:rsidRPr="00A226AD">
        <w:rPr>
          <w:rFonts w:cs="Times New Roman"/>
        </w:rPr>
        <w:t>Практическое задание</w:t>
      </w:r>
      <w:r w:rsidR="00A11A55" w:rsidRPr="00A226AD">
        <w:rPr>
          <w:rFonts w:cs="Times New Roman"/>
        </w:rPr>
        <w:t xml:space="preserve"> №</w:t>
      </w:r>
      <w:bookmarkEnd w:id="0"/>
      <w:r w:rsidR="00B704E3">
        <w:rPr>
          <w:rFonts w:cs="Times New Roman"/>
        </w:rPr>
        <w:t>4</w:t>
      </w:r>
    </w:p>
    <w:p w14:paraId="58D226D0" w14:textId="77777777" w:rsidR="00D425FA" w:rsidRPr="00A226AD" w:rsidRDefault="00D425FA" w:rsidP="00A2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7EFB1" w14:textId="77777777" w:rsidR="00A60761" w:rsidRPr="00A226AD" w:rsidRDefault="006969D6" w:rsidP="00A226AD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A226AD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НАСТРОЙКА ОТДЕЛЬНЫХ КОМПОНЕНТОВ ПРОГРАММНОГО ОБЕСПЕЧЕНИЯ КОМПЬЮТЕРНЫХ СИСТЕМ.</w:t>
      </w:r>
    </w:p>
    <w:p w14:paraId="4423074F" w14:textId="565EB168" w:rsidR="006969D6" w:rsidRPr="00A226AD" w:rsidRDefault="00A11A55" w:rsidP="00A226AD">
      <w:pPr>
        <w:ind w:left="1843" w:hanging="184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704E3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Цель работы:</w:t>
      </w:r>
      <w:r w:rsidR="006969D6"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исследование состава аппаратных и программных средств персонального компьютера, составляющих основу его конфигурации.</w:t>
      </w:r>
    </w:p>
    <w:p w14:paraId="4883D4A9" w14:textId="22D9B842" w:rsidR="00A60761" w:rsidRPr="00B704E3" w:rsidRDefault="00AB4EB0" w:rsidP="002C0214">
      <w:pPr>
        <w:tabs>
          <w:tab w:val="left" w:pos="142"/>
        </w:tabs>
        <w:ind w:left="1843" w:hanging="1843"/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B704E3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Ход работы</w:t>
      </w:r>
      <w:r w:rsidR="00B704E3" w:rsidRPr="00B704E3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:</w:t>
      </w:r>
    </w:p>
    <w:p w14:paraId="048230F0" w14:textId="341EC393" w:rsidR="00976E5F" w:rsidRDefault="002F4930" w:rsidP="00A226A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Таблица, в которой </w:t>
      </w:r>
      <w:r w:rsidR="00EF3F83">
        <w:rPr>
          <w:rFonts w:ascii="Times New Roman" w:hAnsi="Times New Roman" w:cs="Times New Roman"/>
          <w:color w:val="000000"/>
          <w:sz w:val="28"/>
          <w:szCs w:val="28"/>
        </w:rPr>
        <w:t>перечислено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для моего проекта</w:t>
      </w:r>
      <w:r w:rsidR="00976E5F" w:rsidRPr="00A226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960"/>
        <w:gridCol w:w="2492"/>
        <w:gridCol w:w="4168"/>
      </w:tblGrid>
      <w:tr w:rsidR="00B704E3" w:rsidRPr="00B704E3" w14:paraId="4D26E7F8" w14:textId="77777777" w:rsidTr="00B704E3">
        <w:trPr>
          <w:trHeight w:val="708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D09809" w14:textId="77777777" w:rsidR="00B704E3" w:rsidRPr="00B704E3" w:rsidRDefault="00B704E3" w:rsidP="00B704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Программное обеспечение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656B09" w14:textId="77777777" w:rsidR="00B704E3" w:rsidRPr="00B704E3" w:rsidRDefault="00B704E3" w:rsidP="00B704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Наименование, версия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802FA" w14:textId="77777777" w:rsidR="00B704E3" w:rsidRPr="00B704E3" w:rsidRDefault="00B704E3" w:rsidP="00B704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Варианты настроек</w:t>
            </w:r>
          </w:p>
        </w:tc>
      </w:tr>
      <w:tr w:rsidR="00B704E3" w:rsidRPr="00B704E3" w14:paraId="0C182D31" w14:textId="77777777" w:rsidTr="00B704E3">
        <w:trPr>
          <w:trHeight w:val="708"/>
        </w:trPr>
        <w:tc>
          <w:tcPr>
            <w:tcW w:w="86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9DE2F1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Системное ПО</w:t>
            </w:r>
          </w:p>
        </w:tc>
      </w:tr>
      <w:tr w:rsidR="00B704E3" w:rsidRPr="00B704E3" w14:paraId="0891DB3D" w14:textId="77777777" w:rsidTr="00B704E3">
        <w:trPr>
          <w:trHeight w:val="23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8A6B06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87DD3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 10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3FEDC8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Тёмная тема, автоматическое обновление, защита от вирусов и угроз (вкл.)</w:t>
            </w:r>
          </w:p>
        </w:tc>
      </w:tr>
      <w:tr w:rsidR="00B704E3" w:rsidRPr="00B704E3" w14:paraId="00547452" w14:textId="77777777" w:rsidTr="00B704E3">
        <w:trPr>
          <w:trHeight w:val="1740"/>
        </w:trPr>
        <w:tc>
          <w:tcPr>
            <w:tcW w:w="86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9474DF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Служебное ПО</w:t>
            </w:r>
          </w:p>
        </w:tc>
      </w:tr>
      <w:tr w:rsidR="00B704E3" w:rsidRPr="00B704E3" w14:paraId="4BF63D4D" w14:textId="77777777" w:rsidTr="00B704E3">
        <w:trPr>
          <w:trHeight w:val="1776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FF1115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Архиваторы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F1B4F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WinRAR 6.02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79544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Базовые настройки</w:t>
            </w:r>
          </w:p>
        </w:tc>
      </w:tr>
      <w:tr w:rsidR="00B704E3" w:rsidRPr="00B704E3" w14:paraId="0327641A" w14:textId="77777777" w:rsidTr="00B704E3">
        <w:trPr>
          <w:trHeight w:val="1860"/>
        </w:trPr>
        <w:tc>
          <w:tcPr>
            <w:tcW w:w="86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9A8685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Система программирования (инструментальное ПО)</w:t>
            </w:r>
          </w:p>
        </w:tc>
      </w:tr>
      <w:tr w:rsidR="00B704E3" w:rsidRPr="00B704E3" w14:paraId="731D95B8" w14:textId="77777777" w:rsidTr="00B704E3">
        <w:trPr>
          <w:trHeight w:val="1236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37ED60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Среды разработки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9A2AA3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 Studio 2022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26084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Пакет для разработки классических приложений .NET</w:t>
            </w:r>
          </w:p>
        </w:tc>
      </w:tr>
      <w:tr w:rsidR="00B704E3" w:rsidRPr="00B704E3" w14:paraId="63715B2D" w14:textId="77777777" w:rsidTr="00B704E3">
        <w:trPr>
          <w:trHeight w:val="960"/>
        </w:trPr>
        <w:tc>
          <w:tcPr>
            <w:tcW w:w="86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05B804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Прикладное ПО</w:t>
            </w:r>
          </w:p>
        </w:tc>
      </w:tr>
      <w:tr w:rsidR="00B704E3" w:rsidRPr="00B704E3" w14:paraId="79304E27" w14:textId="77777777" w:rsidTr="00B704E3">
        <w:trPr>
          <w:trHeight w:val="70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C3B281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Текстовые редакторы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A3BA96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 Word 2019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39B70E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Стандартный пакет</w:t>
            </w:r>
          </w:p>
        </w:tc>
      </w:tr>
      <w:tr w:rsidR="00B704E3" w:rsidRPr="00B704E3" w14:paraId="5B608783" w14:textId="77777777" w:rsidTr="00B704E3">
        <w:trPr>
          <w:trHeight w:val="148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3259A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Электронные таблицы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367377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 Excel 2019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872FF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Стандартный пакет</w:t>
            </w:r>
          </w:p>
        </w:tc>
      </w:tr>
      <w:tr w:rsidR="00B704E3" w:rsidRPr="00B704E3" w14:paraId="08F1C482" w14:textId="77777777" w:rsidTr="00B704E3">
        <w:trPr>
          <w:trHeight w:val="1932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B957E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Презентации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E2C1A4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 PowerPoint 2019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2B7343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Стандартный пакет</w:t>
            </w:r>
          </w:p>
        </w:tc>
      </w:tr>
      <w:tr w:rsidR="00B704E3" w:rsidRPr="00B704E3" w14:paraId="369CEC20" w14:textId="77777777" w:rsidTr="00B704E3">
        <w:trPr>
          <w:trHeight w:val="1956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0C69AC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Браузер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3EB908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 Chrome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6808" w14:textId="77777777" w:rsidR="00B704E3" w:rsidRPr="00B704E3" w:rsidRDefault="00B704E3" w:rsidP="00B70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0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Расширение AddBlock, тёмная тема</w:t>
            </w:r>
          </w:p>
        </w:tc>
      </w:tr>
    </w:tbl>
    <w:p w14:paraId="09A69D73" w14:textId="77777777" w:rsidR="00B704E3" w:rsidRDefault="00B704E3" w:rsidP="00EF3F8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7D623B" w14:textId="5BC4CD31" w:rsidR="00B704E3" w:rsidRPr="00A226AD" w:rsidRDefault="00B704E3" w:rsidP="00B704E3">
      <w:pPr>
        <w:ind w:left="1843" w:hanging="184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Вывод</w:t>
      </w:r>
      <w:r w:rsidRPr="00B704E3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:</w:t>
      </w:r>
      <w:r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</w:t>
      </w:r>
      <w:r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состав аппаратных и программных средств персонального компьютера, составляющих основу его конфигурации.</w:t>
      </w:r>
    </w:p>
    <w:p w14:paraId="21E807BB" w14:textId="77777777" w:rsidR="00B704E3" w:rsidRPr="00A226AD" w:rsidRDefault="00B704E3" w:rsidP="00EF3F8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704E3" w:rsidRPr="00A226AD" w:rsidSect="006F7D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4E965" w14:textId="77777777" w:rsidR="001E5A8C" w:rsidRDefault="001E5A8C" w:rsidP="00EB3B13">
      <w:pPr>
        <w:spacing w:after="0" w:line="240" w:lineRule="auto"/>
      </w:pPr>
      <w:r>
        <w:separator/>
      </w:r>
    </w:p>
  </w:endnote>
  <w:endnote w:type="continuationSeparator" w:id="0">
    <w:p w14:paraId="1AECDCA0" w14:textId="77777777" w:rsidR="001E5A8C" w:rsidRDefault="001E5A8C" w:rsidP="00EB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88F16" w14:textId="77777777" w:rsidR="001E5A8C" w:rsidRDefault="001E5A8C" w:rsidP="00EB3B13">
      <w:pPr>
        <w:spacing w:after="0" w:line="240" w:lineRule="auto"/>
      </w:pPr>
      <w:r>
        <w:separator/>
      </w:r>
    </w:p>
  </w:footnote>
  <w:footnote w:type="continuationSeparator" w:id="0">
    <w:p w14:paraId="4FA663A6" w14:textId="77777777" w:rsidR="001E5A8C" w:rsidRDefault="001E5A8C" w:rsidP="00EB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56"/>
    <w:multiLevelType w:val="hybridMultilevel"/>
    <w:tmpl w:val="DC8C940A"/>
    <w:lvl w:ilvl="0" w:tplc="82A2E29A">
      <w:start w:val="1"/>
      <w:numFmt w:val="decimal"/>
      <w:lvlText w:val="%1."/>
      <w:lvlJc w:val="left"/>
      <w:pPr>
        <w:ind w:left="13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2052D"/>
    <w:multiLevelType w:val="hybridMultilevel"/>
    <w:tmpl w:val="9C32C4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B2AF9"/>
    <w:multiLevelType w:val="multilevel"/>
    <w:tmpl w:val="AFB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C3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EC36A7"/>
    <w:multiLevelType w:val="multilevel"/>
    <w:tmpl w:val="A0A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A6CCD"/>
    <w:multiLevelType w:val="multilevel"/>
    <w:tmpl w:val="A3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C7E85"/>
    <w:multiLevelType w:val="hybridMultilevel"/>
    <w:tmpl w:val="F04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F6B1B"/>
    <w:multiLevelType w:val="multilevel"/>
    <w:tmpl w:val="7D5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42F9E"/>
    <w:multiLevelType w:val="hybridMultilevel"/>
    <w:tmpl w:val="EC029FF4"/>
    <w:lvl w:ilvl="0" w:tplc="8D0216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A6A17"/>
    <w:multiLevelType w:val="hybridMultilevel"/>
    <w:tmpl w:val="20968312"/>
    <w:lvl w:ilvl="0" w:tplc="34502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D7B25"/>
    <w:multiLevelType w:val="multilevel"/>
    <w:tmpl w:val="050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F4452"/>
    <w:multiLevelType w:val="hybridMultilevel"/>
    <w:tmpl w:val="A520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313220540">
    <w:abstractNumId w:val="15"/>
  </w:num>
  <w:num w:numId="2" w16cid:durableId="808933392">
    <w:abstractNumId w:val="3"/>
  </w:num>
  <w:num w:numId="3" w16cid:durableId="766729985">
    <w:abstractNumId w:val="10"/>
  </w:num>
  <w:num w:numId="4" w16cid:durableId="1092892368">
    <w:abstractNumId w:val="17"/>
  </w:num>
  <w:num w:numId="5" w16cid:durableId="481195415">
    <w:abstractNumId w:val="2"/>
  </w:num>
  <w:num w:numId="6" w16cid:durableId="813644301">
    <w:abstractNumId w:val="12"/>
  </w:num>
  <w:num w:numId="7" w16cid:durableId="805591271">
    <w:abstractNumId w:val="4"/>
  </w:num>
  <w:num w:numId="8" w16cid:durableId="857277557">
    <w:abstractNumId w:val="9"/>
  </w:num>
  <w:num w:numId="9" w16cid:durableId="610863265">
    <w:abstractNumId w:val="7"/>
  </w:num>
  <w:num w:numId="10" w16cid:durableId="1592660499">
    <w:abstractNumId w:val="18"/>
  </w:num>
  <w:num w:numId="11" w16cid:durableId="1952544856">
    <w:abstractNumId w:val="1"/>
  </w:num>
  <w:num w:numId="12" w16cid:durableId="564879638">
    <w:abstractNumId w:val="5"/>
  </w:num>
  <w:num w:numId="13" w16cid:durableId="1466046066">
    <w:abstractNumId w:val="14"/>
  </w:num>
  <w:num w:numId="14" w16cid:durableId="272590830">
    <w:abstractNumId w:val="8"/>
  </w:num>
  <w:num w:numId="15" w16cid:durableId="2006857446">
    <w:abstractNumId w:val="0"/>
  </w:num>
  <w:num w:numId="16" w16cid:durableId="524560784">
    <w:abstractNumId w:val="11"/>
  </w:num>
  <w:num w:numId="17" w16cid:durableId="1583636660">
    <w:abstractNumId w:val="6"/>
  </w:num>
  <w:num w:numId="18" w16cid:durableId="1024163496">
    <w:abstractNumId w:val="16"/>
  </w:num>
  <w:num w:numId="19" w16cid:durableId="15793670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14"/>
    <w:rsid w:val="00004B36"/>
    <w:rsid w:val="00017312"/>
    <w:rsid w:val="001E5A8C"/>
    <w:rsid w:val="002C0214"/>
    <w:rsid w:val="002F4930"/>
    <w:rsid w:val="00302014"/>
    <w:rsid w:val="00360191"/>
    <w:rsid w:val="00404274"/>
    <w:rsid w:val="00415397"/>
    <w:rsid w:val="00451E5C"/>
    <w:rsid w:val="004D6EA2"/>
    <w:rsid w:val="00530045"/>
    <w:rsid w:val="00534BB8"/>
    <w:rsid w:val="005705EB"/>
    <w:rsid w:val="0058451E"/>
    <w:rsid w:val="005B3775"/>
    <w:rsid w:val="005B4F11"/>
    <w:rsid w:val="0066388A"/>
    <w:rsid w:val="006969D6"/>
    <w:rsid w:val="006D200F"/>
    <w:rsid w:val="006F7D5F"/>
    <w:rsid w:val="007018A3"/>
    <w:rsid w:val="007553A3"/>
    <w:rsid w:val="007629FF"/>
    <w:rsid w:val="007A216A"/>
    <w:rsid w:val="007A246C"/>
    <w:rsid w:val="007D64BB"/>
    <w:rsid w:val="0095629C"/>
    <w:rsid w:val="00964E9F"/>
    <w:rsid w:val="00976E5F"/>
    <w:rsid w:val="009D5120"/>
    <w:rsid w:val="00A11A55"/>
    <w:rsid w:val="00A226AD"/>
    <w:rsid w:val="00A60761"/>
    <w:rsid w:val="00AB4EB0"/>
    <w:rsid w:val="00AE4086"/>
    <w:rsid w:val="00AE4232"/>
    <w:rsid w:val="00AF225C"/>
    <w:rsid w:val="00B16CCB"/>
    <w:rsid w:val="00B44DF3"/>
    <w:rsid w:val="00B704E3"/>
    <w:rsid w:val="00BC254C"/>
    <w:rsid w:val="00BC4F96"/>
    <w:rsid w:val="00BF1076"/>
    <w:rsid w:val="00C0544A"/>
    <w:rsid w:val="00CC2F7A"/>
    <w:rsid w:val="00D425FA"/>
    <w:rsid w:val="00D51074"/>
    <w:rsid w:val="00DA0FE1"/>
    <w:rsid w:val="00DA7936"/>
    <w:rsid w:val="00E60089"/>
    <w:rsid w:val="00E62A21"/>
    <w:rsid w:val="00EB3B13"/>
    <w:rsid w:val="00EF3F83"/>
    <w:rsid w:val="00F77D8B"/>
    <w:rsid w:val="00F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158B"/>
  <w15:docId w15:val="{670D8CCD-1B82-48F1-842B-A65C30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55"/>
  </w:style>
  <w:style w:type="paragraph" w:styleId="1">
    <w:name w:val="heading 1"/>
    <w:basedOn w:val="a"/>
    <w:next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232"/>
    <w:rPr>
      <w:b/>
      <w:bCs/>
    </w:rPr>
  </w:style>
  <w:style w:type="character" w:styleId="a6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AE423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4232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E4232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9D512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0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No Spacing"/>
    <w:uiPriority w:val="1"/>
    <w:qFormat/>
    <w:rsid w:val="00EB3B13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3B13"/>
  </w:style>
  <w:style w:type="paragraph" w:styleId="af">
    <w:name w:val="footer"/>
    <w:basedOn w:val="a"/>
    <w:link w:val="af0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3B13"/>
  </w:style>
  <w:style w:type="paragraph" w:styleId="af1">
    <w:name w:val="Plain Text"/>
    <w:basedOn w:val="a"/>
    <w:link w:val="af2"/>
    <w:unhideWhenUsed/>
    <w:rsid w:val="00302014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f2">
    <w:name w:val="Текст Знак"/>
    <w:basedOn w:val="a0"/>
    <w:link w:val="af1"/>
    <w:rsid w:val="00302014"/>
    <w:rPr>
      <w:rFonts w:ascii="Courier New" w:eastAsia="Times New Roman" w:hAnsi="Courier New" w:cs="Times New Roman"/>
      <w:sz w:val="28"/>
      <w:szCs w:val="20"/>
      <w:lang w:val="x-none" w:eastAsia="x-none"/>
    </w:rPr>
  </w:style>
  <w:style w:type="paragraph" w:customStyle="1" w:styleId="futurismarkdown-paragraph">
    <w:name w:val="futurismarkdown-paragraph"/>
    <w:basedOn w:val="a"/>
    <w:rsid w:val="00B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A226AD"/>
    <w:rPr>
      <w:i/>
      <w:iCs/>
    </w:rPr>
  </w:style>
  <w:style w:type="paragraph" w:customStyle="1" w:styleId="mm8nw">
    <w:name w:val="mm8nw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phjq">
    <w:name w:val="_2phjq"/>
    <w:basedOn w:val="a0"/>
    <w:rsid w:val="00A226AD"/>
  </w:style>
  <w:style w:type="paragraph" w:customStyle="1" w:styleId="1j-51">
    <w:name w:val="_1j-51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59"/>
    <w:rsid w:val="00A2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823C-4B9C-4F54-A797-EA83CAED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ЗАДАНИЕ_2.dotx</Template>
  <TotalTime>14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Данила Тяпкин</cp:lastModifiedBy>
  <cp:revision>3</cp:revision>
  <dcterms:created xsi:type="dcterms:W3CDTF">2025-01-18T08:18:00Z</dcterms:created>
  <dcterms:modified xsi:type="dcterms:W3CDTF">2025-01-18T08:43:00Z</dcterms:modified>
</cp:coreProperties>
</file>